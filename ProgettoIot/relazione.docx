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F1830" w14:textId="0230B7A1" w:rsidR="00DE7804" w:rsidRDefault="006761EC" w:rsidP="006761EC">
      <w:pPr>
        <w:pStyle w:val="Titolo1"/>
      </w:pPr>
      <w:r>
        <w:t xml:space="preserve">Progetto di Internet of </w:t>
      </w:r>
      <w:proofErr w:type="spellStart"/>
      <w:r>
        <w:t>things</w:t>
      </w:r>
      <w:proofErr w:type="spellEnd"/>
    </w:p>
    <w:p w14:paraId="220148E6" w14:textId="29098AD6" w:rsidR="006761EC" w:rsidRDefault="00C150F0" w:rsidP="00C150F0">
      <w:pPr>
        <w:pStyle w:val="Paragrafoelenco"/>
        <w:numPr>
          <w:ilvl w:val="0"/>
          <w:numId w:val="1"/>
        </w:numPr>
      </w:pPr>
      <w:r>
        <w:t>Obiettivi</w:t>
      </w:r>
    </w:p>
    <w:p w14:paraId="6E1FF29B" w14:textId="2D31D871" w:rsidR="006E4AA0" w:rsidRDefault="006E4AA0" w:rsidP="006E4AA0">
      <w:pPr>
        <w:pStyle w:val="Paragrafoelenco"/>
        <w:numPr>
          <w:ilvl w:val="1"/>
          <w:numId w:val="1"/>
        </w:numPr>
      </w:pPr>
      <w:r>
        <w:t>Smart Street Light</w:t>
      </w:r>
    </w:p>
    <w:p w14:paraId="6C493E31" w14:textId="506CFCBC" w:rsidR="00C30782" w:rsidRDefault="00C30782" w:rsidP="006E4AA0">
      <w:pPr>
        <w:pStyle w:val="Paragrafoelenco"/>
        <w:numPr>
          <w:ilvl w:val="1"/>
          <w:numId w:val="1"/>
        </w:numPr>
      </w:pPr>
      <w:r>
        <w:t xml:space="preserve">Cos’è </w:t>
      </w:r>
    </w:p>
    <w:p w14:paraId="00289BBB" w14:textId="6C56B189" w:rsidR="00C30782" w:rsidRDefault="00C30782" w:rsidP="006E4AA0">
      <w:pPr>
        <w:pStyle w:val="Paragrafoelenco"/>
        <w:numPr>
          <w:ilvl w:val="1"/>
          <w:numId w:val="1"/>
        </w:numPr>
      </w:pPr>
      <w:r>
        <w:t>Qual è il suo obiettivo</w:t>
      </w:r>
    </w:p>
    <w:p w14:paraId="56B5E5E3" w14:textId="54E5D592" w:rsidR="00C150F0" w:rsidRDefault="00C150F0" w:rsidP="00C150F0">
      <w:pPr>
        <w:pStyle w:val="Paragrafoelenco"/>
        <w:numPr>
          <w:ilvl w:val="0"/>
          <w:numId w:val="1"/>
        </w:numPr>
      </w:pPr>
      <w:r>
        <w:t>Contributi</w:t>
      </w:r>
    </w:p>
    <w:p w14:paraId="103F252C" w14:textId="091F79C8" w:rsidR="00C30782" w:rsidRDefault="00C30782" w:rsidP="00C30782">
      <w:pPr>
        <w:pStyle w:val="Paragrafoelenco"/>
        <w:numPr>
          <w:ilvl w:val="1"/>
          <w:numId w:val="1"/>
        </w:numPr>
      </w:pPr>
      <w:r>
        <w:t>Breve paragrafo sui contributi dati dai singoli componenti del gruppo</w:t>
      </w:r>
    </w:p>
    <w:p w14:paraId="53F4D64B" w14:textId="178F9CCA" w:rsidR="00C150F0" w:rsidRDefault="00EB2CC8" w:rsidP="00C150F0">
      <w:pPr>
        <w:pStyle w:val="Paragrafoelenco"/>
        <w:numPr>
          <w:ilvl w:val="0"/>
          <w:numId w:val="1"/>
        </w:numPr>
      </w:pPr>
      <w:r>
        <w:t>Realizzazione pratica</w:t>
      </w:r>
    </w:p>
    <w:p w14:paraId="7B7EAE85" w14:textId="37CC6A5E" w:rsidR="00C30782" w:rsidRDefault="003D55DF" w:rsidP="00C30782">
      <w:pPr>
        <w:pStyle w:val="Paragrafoelenco"/>
        <w:numPr>
          <w:ilvl w:val="1"/>
          <w:numId w:val="1"/>
        </w:numPr>
      </w:pPr>
      <w:r>
        <w:t>Materiali utilizzati</w:t>
      </w:r>
    </w:p>
    <w:p w14:paraId="38196EEB" w14:textId="2FE3643F" w:rsidR="003D55DF" w:rsidRDefault="003D55DF" w:rsidP="00C30782">
      <w:pPr>
        <w:pStyle w:val="Paragrafoelenco"/>
        <w:numPr>
          <w:ilvl w:val="1"/>
          <w:numId w:val="1"/>
        </w:numPr>
      </w:pPr>
      <w:r>
        <w:t>Sistema fisico, come vengono collegati i vari elementi</w:t>
      </w:r>
    </w:p>
    <w:p w14:paraId="41898314" w14:textId="2DE21D82" w:rsidR="003D55DF" w:rsidRDefault="003D55DF" w:rsidP="00C30782">
      <w:pPr>
        <w:pStyle w:val="Paragrafoelenco"/>
        <w:numPr>
          <w:ilvl w:val="1"/>
          <w:numId w:val="1"/>
        </w:numPr>
      </w:pPr>
      <w:r>
        <w:t>Spiegazione codice</w:t>
      </w:r>
      <w:r w:rsidR="003960C4">
        <w:t xml:space="preserve"> parte automatica</w:t>
      </w:r>
    </w:p>
    <w:p w14:paraId="5692D97E" w14:textId="24461998" w:rsidR="003960C4" w:rsidRDefault="003960C4" w:rsidP="00C30782">
      <w:pPr>
        <w:pStyle w:val="Paragrafoelenco"/>
        <w:numPr>
          <w:ilvl w:val="1"/>
          <w:numId w:val="1"/>
        </w:numPr>
      </w:pPr>
      <w:r>
        <w:t xml:space="preserve">Sistema web </w:t>
      </w:r>
    </w:p>
    <w:p w14:paraId="30508F05" w14:textId="63FEBAD2" w:rsidR="003960C4" w:rsidRDefault="003960C4" w:rsidP="00C30782">
      <w:pPr>
        <w:pStyle w:val="Paragrafoelenco"/>
        <w:numPr>
          <w:ilvl w:val="1"/>
          <w:numId w:val="1"/>
        </w:numPr>
      </w:pPr>
      <w:r>
        <w:t xml:space="preserve">Spiegazione </w:t>
      </w:r>
      <w:r w:rsidR="007C5AEF">
        <w:t>codice parte web</w:t>
      </w:r>
    </w:p>
    <w:p w14:paraId="02DC0F1A" w14:textId="0EED4728" w:rsidR="005F7BB3" w:rsidRDefault="007C5AEF" w:rsidP="005F7BB3">
      <w:pPr>
        <w:pStyle w:val="Paragrafoelenco"/>
        <w:numPr>
          <w:ilvl w:val="1"/>
          <w:numId w:val="1"/>
        </w:numPr>
      </w:pPr>
      <w:r>
        <w:t>Sicurezza e gestione degli errori</w:t>
      </w:r>
    </w:p>
    <w:p w14:paraId="3FCF7B5C" w14:textId="4F95F483" w:rsidR="005F7BB3" w:rsidRDefault="005F7BB3" w:rsidP="005F7BB3">
      <w:pPr>
        <w:pStyle w:val="Titolo1"/>
      </w:pPr>
      <w:r>
        <w:t xml:space="preserve">Smart Street </w:t>
      </w:r>
      <w:proofErr w:type="spellStart"/>
      <w:r>
        <w:t>Lights</w:t>
      </w:r>
      <w:proofErr w:type="spellEnd"/>
    </w:p>
    <w:p w14:paraId="46D229D8" w14:textId="4FE5348E" w:rsidR="006E2AAD" w:rsidRPr="006E2AAD" w:rsidRDefault="006E2AAD" w:rsidP="006E2AAD">
      <w:pPr>
        <w:pStyle w:val="Titolo2"/>
      </w:pPr>
      <w:r>
        <w:t>Introduzione</w:t>
      </w:r>
    </w:p>
    <w:p w14:paraId="419FAA67" w14:textId="1A2BD773" w:rsidR="001F4A6D" w:rsidRDefault="001F4A6D" w:rsidP="001F4A6D">
      <w:r>
        <w:t>Il progetto si basa sulla realizzazione di un sistema IoT</w:t>
      </w:r>
      <w:r w:rsidR="0067641F">
        <w:t xml:space="preserve"> il cui scopo </w:t>
      </w:r>
      <w:r w:rsidR="00C07B95">
        <w:t xml:space="preserve">è </w:t>
      </w:r>
      <w:r w:rsidR="00221513">
        <w:t xml:space="preserve">la gestione automatica di lampioni stradali </w:t>
      </w:r>
      <w:r w:rsidR="006D4572">
        <w:t>che si accendono e si spengono in risposta a determinati eventi.</w:t>
      </w:r>
    </w:p>
    <w:p w14:paraId="1EF529CD" w14:textId="11F9256C" w:rsidR="00D25CA6" w:rsidRDefault="00D50346" w:rsidP="001F4A6D">
      <w:r>
        <w:t xml:space="preserve">Il funzionamento del sistema </w:t>
      </w:r>
      <w:r w:rsidR="002A32C3">
        <w:t>riguarda</w:t>
      </w:r>
      <w:r>
        <w:t xml:space="preserve"> due modalità, </w:t>
      </w:r>
      <w:r w:rsidR="00693811">
        <w:t xml:space="preserve">quella </w:t>
      </w:r>
      <w:r w:rsidR="00693811" w:rsidRPr="00912B4D">
        <w:t>automatica</w:t>
      </w:r>
      <w:r w:rsidR="00693811">
        <w:t xml:space="preserve"> che </w:t>
      </w:r>
      <w:r w:rsidR="006E7633">
        <w:t xml:space="preserve">gestisce il modo </w:t>
      </w:r>
      <w:r w:rsidR="006E7633" w:rsidRPr="00912B4D">
        <w:t>auto</w:t>
      </w:r>
      <w:r w:rsidR="00912B4D">
        <w:t>nomo</w:t>
      </w:r>
      <w:r w:rsidR="006E7633">
        <w:t xml:space="preserve"> i lampioni, ovvero accende e spegne quest’ultimi in base alla </w:t>
      </w:r>
      <w:r w:rsidR="00681E88">
        <w:t xml:space="preserve">luce esterna rilevata. </w:t>
      </w:r>
      <w:proofErr w:type="gramStart"/>
      <w:r w:rsidR="00681E88">
        <w:t>Inoltre</w:t>
      </w:r>
      <w:proofErr w:type="gramEnd"/>
      <w:r w:rsidR="00681E88">
        <w:t xml:space="preserve"> regola l’intensità della luce, quando accesa, che aumenta al </w:t>
      </w:r>
      <w:r w:rsidR="00076285">
        <w:t>passaggio d</w:t>
      </w:r>
      <w:r w:rsidR="00E03727">
        <w:t>i</w:t>
      </w:r>
      <w:r w:rsidR="00344772">
        <w:t xml:space="preserve"> </w:t>
      </w:r>
      <w:r w:rsidR="009C7154">
        <w:t>veicoli</w:t>
      </w:r>
      <w:r w:rsidR="00344772">
        <w:t xml:space="preserve"> o pe</w:t>
      </w:r>
      <w:r w:rsidR="00EA200E">
        <w:t>don</w:t>
      </w:r>
      <w:r w:rsidR="009C7154">
        <w:t>i</w:t>
      </w:r>
      <w:r w:rsidR="00344772">
        <w:t xml:space="preserve"> </w:t>
      </w:r>
      <w:r w:rsidR="007925D4">
        <w:t>in prossimità</w:t>
      </w:r>
      <w:r w:rsidR="00344772">
        <w:t xml:space="preserve"> </w:t>
      </w:r>
      <w:r w:rsidR="0084723F">
        <w:t>de</w:t>
      </w:r>
      <w:r w:rsidR="009C7154">
        <w:t>i</w:t>
      </w:r>
      <w:r w:rsidR="0084723F">
        <w:t xml:space="preserve"> lampion</w:t>
      </w:r>
      <w:r w:rsidR="009C7154">
        <w:t>i</w:t>
      </w:r>
      <w:r w:rsidR="0084723F">
        <w:t xml:space="preserve"> grazie all’attivazione d</w:t>
      </w:r>
      <w:r w:rsidR="009C7154">
        <w:t>ei</w:t>
      </w:r>
      <w:r w:rsidR="0084723F">
        <w:t xml:space="preserve"> sensor</w:t>
      </w:r>
      <w:r w:rsidR="009C7154">
        <w:t>i</w:t>
      </w:r>
      <w:r w:rsidR="0084723F">
        <w:t xml:space="preserve"> a infrarossi.</w:t>
      </w:r>
      <w:r w:rsidR="003C2B56">
        <w:t xml:space="preserve"> L’altra modalità è quella manuale che sfrutta una pagina web </w:t>
      </w:r>
      <w:r w:rsidR="00F944BB">
        <w:t xml:space="preserve">dove un addetto può pilotare i vari lampioni in tre </w:t>
      </w:r>
      <w:proofErr w:type="gramStart"/>
      <w:r w:rsidR="00F944BB">
        <w:t>mod</w:t>
      </w:r>
      <w:r w:rsidR="00F52266">
        <w:t>alità</w:t>
      </w:r>
      <w:r w:rsidR="00F944BB">
        <w:t xml:space="preserve">: </w:t>
      </w:r>
      <w:r w:rsidR="00F86386">
        <w:t xml:space="preserve"> automatica</w:t>
      </w:r>
      <w:proofErr w:type="gramEnd"/>
      <w:r w:rsidR="00F86386">
        <w:t xml:space="preserve">, </w:t>
      </w:r>
      <w:r w:rsidR="00F52266">
        <w:t>a</w:t>
      </w:r>
      <w:r w:rsidR="00124B8F">
        <w:t>ccesa al</w:t>
      </w:r>
      <w:r w:rsidR="00F47CFC">
        <w:t>la luminosità massima oppure spenta</w:t>
      </w:r>
      <w:r w:rsidR="004B26F7">
        <w:t>.</w:t>
      </w:r>
    </w:p>
    <w:p w14:paraId="1E1D62FF" w14:textId="690A6A1E" w:rsidR="002A32C3" w:rsidRDefault="002A32C3" w:rsidP="002A32C3">
      <w:pPr>
        <w:pStyle w:val="Titolo2"/>
      </w:pPr>
      <w:r>
        <w:t xml:space="preserve">Obiettivi e </w:t>
      </w:r>
      <w:r w:rsidR="006E2AAD">
        <w:t>contributi del gruppo</w:t>
      </w:r>
    </w:p>
    <w:p w14:paraId="55967434" w14:textId="07878C1C" w:rsidR="00912B4D" w:rsidRDefault="00080CB6" w:rsidP="001F4A6D">
      <w:r>
        <w:t>L’obiettivo principale di questo sistema è il risparmio energetico</w:t>
      </w:r>
      <w:r w:rsidR="007A42A8">
        <w:t xml:space="preserve">, in quanto riduce i consumi nelle ore in cui </w:t>
      </w:r>
      <w:r w:rsidR="00EE33E2">
        <w:t>le strade sono meno trafficate</w:t>
      </w:r>
      <w:r w:rsidR="00325115">
        <w:t>,</w:t>
      </w:r>
      <w:r w:rsidR="00EE33E2">
        <w:t xml:space="preserve"> </w:t>
      </w:r>
      <w:r w:rsidR="00325115">
        <w:t>mantenendo sempre una buona visibilità</w:t>
      </w:r>
      <w:r w:rsidR="00A46F23">
        <w:t xml:space="preserve"> sulla strada</w:t>
      </w:r>
      <w:r w:rsidR="00325115">
        <w:t xml:space="preserve">. </w:t>
      </w:r>
      <w:proofErr w:type="gramStart"/>
      <w:r w:rsidR="007B3C17">
        <w:t>I</w:t>
      </w:r>
      <w:r w:rsidR="00E06B5B">
        <w:t>noltre</w:t>
      </w:r>
      <w:proofErr w:type="gramEnd"/>
      <w:r w:rsidR="00E06B5B">
        <w:t xml:space="preserve"> le luci possono essere comandate singolarmente e quindi </w:t>
      </w:r>
      <w:r w:rsidR="00C42249">
        <w:t xml:space="preserve">è possibile </w:t>
      </w:r>
      <w:r w:rsidR="005F1E40">
        <w:t xml:space="preserve">aumentare </w:t>
      </w:r>
      <w:r w:rsidR="00205634">
        <w:t xml:space="preserve">la loro intensità </w:t>
      </w:r>
      <w:r w:rsidR="005F1E40">
        <w:t>in caso di necessità</w:t>
      </w:r>
      <w:r w:rsidR="00584250">
        <w:t>, ad esempio per lavori in corso, attraversamenti pedonali, emergenze ecc</w:t>
      </w:r>
      <w:r w:rsidR="002E50F2">
        <w:t>.</w:t>
      </w:r>
    </w:p>
    <w:p w14:paraId="7616B069" w14:textId="271E02A8" w:rsidR="00B85841" w:rsidRDefault="00295410" w:rsidP="001F4A6D">
      <w:r>
        <w:t xml:space="preserve">Il progetto è stato eseguito </w:t>
      </w:r>
      <w:r w:rsidR="001F76E7">
        <w:t xml:space="preserve">da Leonardo Scandino e Marco </w:t>
      </w:r>
      <w:proofErr w:type="spellStart"/>
      <w:r w:rsidR="001F76E7">
        <w:t>Tateo</w:t>
      </w:r>
      <w:proofErr w:type="spellEnd"/>
      <w:r w:rsidR="001F76E7">
        <w:t xml:space="preserve"> </w:t>
      </w:r>
      <w:r w:rsidR="00E55C15">
        <w:t xml:space="preserve">per lo più </w:t>
      </w:r>
      <w:r w:rsidR="003C5F99">
        <w:t xml:space="preserve">in collaborazione, ma </w:t>
      </w:r>
      <w:r w:rsidR="006C3BA7">
        <w:t>con</w:t>
      </w:r>
      <w:r w:rsidR="006E21A0">
        <w:t xml:space="preserve">centrandosi alle volte </w:t>
      </w:r>
      <w:r w:rsidR="00E04882">
        <w:t xml:space="preserve">singolarmente su vari aspetti del progetto, ovvero </w:t>
      </w:r>
      <w:r w:rsidR="009E4B6A">
        <w:t xml:space="preserve">il primo sulla parte automatica </w:t>
      </w:r>
      <w:r w:rsidR="002C6207">
        <w:t>del sistema e le sue parti fisiche (</w:t>
      </w:r>
      <w:proofErr w:type="spellStart"/>
      <w:r w:rsidR="002C6207">
        <w:t>raspberry</w:t>
      </w:r>
      <w:proofErr w:type="spellEnd"/>
      <w:r w:rsidR="005C0496">
        <w:t>, sensori ecc.</w:t>
      </w:r>
      <w:r w:rsidR="002C6207">
        <w:t>)</w:t>
      </w:r>
      <w:r w:rsidR="005C0496">
        <w:t>,</w:t>
      </w:r>
      <w:r w:rsidR="00871966">
        <w:t xml:space="preserve"> </w:t>
      </w:r>
      <w:r w:rsidR="009E4B6A">
        <w:t>e il secondo sulla parte web</w:t>
      </w:r>
      <w:r w:rsidR="00CB2297">
        <w:t xml:space="preserve"> e </w:t>
      </w:r>
      <w:r w:rsidR="005C0496">
        <w:t>la comunicazione</w:t>
      </w:r>
      <w:r w:rsidR="00CB2297">
        <w:t xml:space="preserve"> tra quest</w:t>
      </w:r>
      <w:r w:rsidR="005C0496">
        <w:t>’ultima</w:t>
      </w:r>
      <w:r w:rsidR="00CB2297">
        <w:t xml:space="preserve"> e la parte fisica</w:t>
      </w:r>
      <w:r w:rsidR="009E4B6A">
        <w:t>.</w:t>
      </w:r>
    </w:p>
    <w:p w14:paraId="45589D0E" w14:textId="5AB83C2F" w:rsidR="006E2AAD" w:rsidRDefault="006E2AAD" w:rsidP="006E2AAD">
      <w:pPr>
        <w:pStyle w:val="Titolo2"/>
      </w:pPr>
      <w:r>
        <w:t>Materiali</w:t>
      </w:r>
      <w:r w:rsidR="00BC5A6D">
        <w:t xml:space="preserve"> e </w:t>
      </w:r>
      <w:r w:rsidR="002D02AE">
        <w:t xml:space="preserve">il </w:t>
      </w:r>
      <w:r w:rsidR="00B06BFF">
        <w:t xml:space="preserve">loro </w:t>
      </w:r>
      <w:r w:rsidR="002D02AE">
        <w:t>utilizzo</w:t>
      </w:r>
    </w:p>
    <w:p w14:paraId="7C4C0CEE" w14:textId="4827A78A" w:rsidR="004E18EE" w:rsidRDefault="00456CB4" w:rsidP="00456CB4">
      <w:pPr>
        <w:pStyle w:val="Paragrafoelenco"/>
        <w:numPr>
          <w:ilvl w:val="0"/>
          <w:numId w:val="2"/>
        </w:numPr>
      </w:pP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4</w:t>
      </w:r>
    </w:p>
    <w:p w14:paraId="34532B1B" w14:textId="333DF172" w:rsidR="00456CB4" w:rsidRDefault="00456CB4" w:rsidP="00456CB4">
      <w:pPr>
        <w:pStyle w:val="Paragrafoelenco"/>
        <w:numPr>
          <w:ilvl w:val="0"/>
          <w:numId w:val="2"/>
        </w:numPr>
      </w:pPr>
      <w:r>
        <w:t>Sensori</w:t>
      </w:r>
    </w:p>
    <w:p w14:paraId="3B30789F" w14:textId="2F509F6D" w:rsidR="00456CB4" w:rsidRDefault="00456CB4" w:rsidP="00456CB4">
      <w:pPr>
        <w:pStyle w:val="Paragrafoelenco"/>
        <w:numPr>
          <w:ilvl w:val="1"/>
          <w:numId w:val="2"/>
        </w:numPr>
      </w:pPr>
      <w:r>
        <w:t xml:space="preserve">Sensore a infrarossi </w:t>
      </w:r>
    </w:p>
    <w:p w14:paraId="4300E8D9" w14:textId="2CEE73ED" w:rsidR="00456CB4" w:rsidRDefault="00C06B38" w:rsidP="00456CB4">
      <w:pPr>
        <w:pStyle w:val="Paragrafoelenco"/>
        <w:numPr>
          <w:ilvl w:val="1"/>
          <w:numId w:val="2"/>
        </w:numPr>
      </w:pPr>
      <w:r>
        <w:t>Fotoresistenza</w:t>
      </w:r>
    </w:p>
    <w:p w14:paraId="52E213DA" w14:textId="0AE28B7B" w:rsidR="00C06B38" w:rsidRDefault="004B7690" w:rsidP="00C06B38">
      <w:pPr>
        <w:pStyle w:val="Paragrafoelenco"/>
        <w:numPr>
          <w:ilvl w:val="0"/>
          <w:numId w:val="2"/>
        </w:numPr>
      </w:pPr>
      <w:r>
        <w:t xml:space="preserve">Luci </w:t>
      </w:r>
      <w:proofErr w:type="spellStart"/>
      <w:r>
        <w:t>dimmerabili</w:t>
      </w:r>
      <w:proofErr w:type="spellEnd"/>
      <w:r>
        <w:t xml:space="preserve"> a 12v</w:t>
      </w:r>
    </w:p>
    <w:p w14:paraId="300DA4AF" w14:textId="6930E746" w:rsidR="004B7690" w:rsidRDefault="004B7690" w:rsidP="00C06B38">
      <w:pPr>
        <w:pStyle w:val="Paragrafoelenco"/>
        <w:numPr>
          <w:ilvl w:val="0"/>
          <w:numId w:val="2"/>
        </w:numPr>
      </w:pPr>
      <w:r>
        <w:t>Trasformatore da 230</w:t>
      </w:r>
      <w:r w:rsidR="000F04BD">
        <w:t>v</w:t>
      </w:r>
      <w:r>
        <w:t xml:space="preserve"> a 12v</w:t>
      </w:r>
    </w:p>
    <w:p w14:paraId="63D53A67" w14:textId="243E233E" w:rsidR="004B7690" w:rsidRDefault="000F04BD" w:rsidP="00C06B38">
      <w:pPr>
        <w:pStyle w:val="Paragrafoelenco"/>
        <w:numPr>
          <w:ilvl w:val="0"/>
          <w:numId w:val="2"/>
        </w:numPr>
      </w:pPr>
      <w:r>
        <w:t>Breadboard</w:t>
      </w:r>
      <w:r w:rsidR="00224A39">
        <w:t xml:space="preserve">, </w:t>
      </w:r>
      <w:r>
        <w:t>jumper</w:t>
      </w:r>
      <w:r w:rsidR="00224A39">
        <w:t xml:space="preserve"> e condensatori</w:t>
      </w:r>
    </w:p>
    <w:p w14:paraId="63CF6189" w14:textId="77A3465A" w:rsidR="002D02AE" w:rsidRDefault="000F04BD" w:rsidP="002D02AE">
      <w:pPr>
        <w:pStyle w:val="Paragrafoelenco"/>
        <w:numPr>
          <w:ilvl w:val="0"/>
          <w:numId w:val="2"/>
        </w:numPr>
      </w:pPr>
      <w:r>
        <w:t xml:space="preserve">Moduli </w:t>
      </w:r>
      <w:proofErr w:type="spellStart"/>
      <w:r>
        <w:t>mosfet</w:t>
      </w:r>
      <w:proofErr w:type="spellEnd"/>
      <w:r>
        <w:t xml:space="preserve"> per </w:t>
      </w:r>
      <w:proofErr w:type="spellStart"/>
      <w:r>
        <w:t>dimmerare</w:t>
      </w:r>
      <w:proofErr w:type="spellEnd"/>
      <w:r>
        <w:t xml:space="preserve"> le luc</w:t>
      </w:r>
      <w:r w:rsidR="006A3D94">
        <w:t>i</w:t>
      </w:r>
    </w:p>
    <w:p w14:paraId="4DCED9F7" w14:textId="4718A5E4" w:rsidR="006A3D94" w:rsidRDefault="006A3D94" w:rsidP="006A3D94">
      <w:r>
        <w:lastRenderedPageBreak/>
        <w:t xml:space="preserve">Il cuore del sistema è un </w:t>
      </w:r>
      <w:proofErr w:type="spellStart"/>
      <w:r>
        <w:t>raspberry</w:t>
      </w:r>
      <w:proofErr w:type="spellEnd"/>
      <w:r>
        <w:t xml:space="preserve"> </w:t>
      </w:r>
      <w:proofErr w:type="spellStart"/>
      <w:r>
        <w:t>pi</w:t>
      </w:r>
      <w:proofErr w:type="spellEnd"/>
      <w:r>
        <w:t xml:space="preserve"> 4 utilizzato per </w:t>
      </w:r>
      <w:r w:rsidR="0082609E">
        <w:t>gestire tutt</w:t>
      </w:r>
      <w:r w:rsidR="00F15026">
        <w:t>i gli elementi del progetto</w:t>
      </w:r>
      <w:r w:rsidR="004D506D">
        <w:t>, a questo sono collegat</w:t>
      </w:r>
      <w:r w:rsidR="001046EF">
        <w:t xml:space="preserve">i tutti gli elementi in </w:t>
      </w:r>
      <w:proofErr w:type="spellStart"/>
      <w:r w:rsidR="001046EF">
        <w:t>gpio</w:t>
      </w:r>
      <w:proofErr w:type="spellEnd"/>
      <w:r w:rsidR="0042407E">
        <w:t xml:space="preserve"> </w:t>
      </w:r>
      <w:r w:rsidR="0052493A">
        <w:t xml:space="preserve">utilizzando </w:t>
      </w:r>
      <w:proofErr w:type="gramStart"/>
      <w:r w:rsidR="0052493A">
        <w:t>la breadboard</w:t>
      </w:r>
      <w:proofErr w:type="gramEnd"/>
      <w:r w:rsidR="0052493A">
        <w:t xml:space="preserve"> e i jumper</w:t>
      </w:r>
      <w:r w:rsidR="001046EF">
        <w:t>. Le luci</w:t>
      </w:r>
      <w:r w:rsidR="00592664">
        <w:t xml:space="preserve"> </w:t>
      </w:r>
      <w:r w:rsidR="008A26E6">
        <w:t xml:space="preserve">sono </w:t>
      </w:r>
      <w:r w:rsidR="00592664">
        <w:t>collegate</w:t>
      </w:r>
      <w:r w:rsidR="001046EF">
        <w:t xml:space="preserve"> ne</w:t>
      </w:r>
      <w:r w:rsidR="00C07A7B">
        <w:t xml:space="preserve">i due canali </w:t>
      </w:r>
      <w:proofErr w:type="spellStart"/>
      <w:r w:rsidR="00C07A7B">
        <w:t>pwm</w:t>
      </w:r>
      <w:proofErr w:type="spellEnd"/>
      <w:r w:rsidR="00C07A7B">
        <w:t xml:space="preserve"> tramite </w:t>
      </w:r>
      <w:r w:rsidR="00592664">
        <w:t>il</w:t>
      </w:r>
      <w:r w:rsidR="00C07A7B">
        <w:t xml:space="preserve"> modulo </w:t>
      </w:r>
      <w:proofErr w:type="spellStart"/>
      <w:r w:rsidR="00C07A7B">
        <w:t>mosfet</w:t>
      </w:r>
      <w:proofErr w:type="spellEnd"/>
      <w:r w:rsidR="0052493A">
        <w:t xml:space="preserve"> per </w:t>
      </w:r>
      <w:proofErr w:type="spellStart"/>
      <w:r w:rsidR="0052493A">
        <w:t>d</w:t>
      </w:r>
      <w:r w:rsidR="00112C36">
        <w:t>immerarle</w:t>
      </w:r>
      <w:proofErr w:type="spellEnd"/>
      <w:r w:rsidR="00C07A7B">
        <w:t xml:space="preserve"> e al trasformatore</w:t>
      </w:r>
      <w:r w:rsidR="00112C36">
        <w:t xml:space="preserve"> per l’alimentazione. I sensori a infrarossi </w:t>
      </w:r>
      <w:r w:rsidR="005B7952">
        <w:t xml:space="preserve">uno per luce </w:t>
      </w:r>
      <w:r w:rsidR="00C762F7">
        <w:t>e una fotoresistenza che utilizza un condensatore</w:t>
      </w:r>
      <w:r w:rsidR="001F42BC">
        <w:t>.</w:t>
      </w:r>
    </w:p>
    <w:p w14:paraId="4F8FEBFC" w14:textId="77777777" w:rsidR="00BC5A6D" w:rsidRDefault="00BC5A6D" w:rsidP="00BC5A6D">
      <w:pPr>
        <w:ind w:left="360"/>
      </w:pPr>
    </w:p>
    <w:p w14:paraId="6918DC25" w14:textId="281D768D" w:rsidR="004A0E44" w:rsidRDefault="004A0E44" w:rsidP="004A0E44">
      <w:pPr>
        <w:ind w:left="360"/>
      </w:pPr>
    </w:p>
    <w:p w14:paraId="56169324" w14:textId="77777777" w:rsidR="000F04BD" w:rsidRDefault="000F04BD" w:rsidP="00224A39"/>
    <w:p w14:paraId="4E3F11E3" w14:textId="77777777" w:rsidR="00C06B38" w:rsidRDefault="00C06B38" w:rsidP="00C06B38"/>
    <w:p w14:paraId="2D31598B" w14:textId="77777777" w:rsidR="00C06B38" w:rsidRPr="004E18EE" w:rsidRDefault="00C06B38" w:rsidP="00C06B38">
      <w:pPr>
        <w:ind w:left="708"/>
      </w:pPr>
    </w:p>
    <w:sectPr w:rsidR="00C06B38" w:rsidRPr="004E18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04E5"/>
    <w:multiLevelType w:val="hybridMultilevel"/>
    <w:tmpl w:val="C69CF2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969C0"/>
    <w:multiLevelType w:val="hybridMultilevel"/>
    <w:tmpl w:val="512C59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04"/>
    <w:rsid w:val="00076285"/>
    <w:rsid w:val="00080CB6"/>
    <w:rsid w:val="000F04BD"/>
    <w:rsid w:val="001046EF"/>
    <w:rsid w:val="00112C36"/>
    <w:rsid w:val="00124B8F"/>
    <w:rsid w:val="001F42BC"/>
    <w:rsid w:val="001F4A6D"/>
    <w:rsid w:val="001F76E7"/>
    <w:rsid w:val="00205634"/>
    <w:rsid w:val="002163FB"/>
    <w:rsid w:val="00221513"/>
    <w:rsid w:val="00224A39"/>
    <w:rsid w:val="00295410"/>
    <w:rsid w:val="002A32C3"/>
    <w:rsid w:val="002C6207"/>
    <w:rsid w:val="002D02AE"/>
    <w:rsid w:val="002D5B3F"/>
    <w:rsid w:val="002E50F2"/>
    <w:rsid w:val="00320E12"/>
    <w:rsid w:val="00325115"/>
    <w:rsid w:val="00344772"/>
    <w:rsid w:val="003960C4"/>
    <w:rsid w:val="003C2B56"/>
    <w:rsid w:val="003C5F99"/>
    <w:rsid w:val="003D55DF"/>
    <w:rsid w:val="0042407E"/>
    <w:rsid w:val="00456CB4"/>
    <w:rsid w:val="004A0E44"/>
    <w:rsid w:val="004B26F7"/>
    <w:rsid w:val="004B7690"/>
    <w:rsid w:val="004D506D"/>
    <w:rsid w:val="004E18EE"/>
    <w:rsid w:val="004E3953"/>
    <w:rsid w:val="0052493A"/>
    <w:rsid w:val="00584250"/>
    <w:rsid w:val="00592664"/>
    <w:rsid w:val="00592A15"/>
    <w:rsid w:val="005B7952"/>
    <w:rsid w:val="005C0496"/>
    <w:rsid w:val="005F1E40"/>
    <w:rsid w:val="005F7BB3"/>
    <w:rsid w:val="006761EC"/>
    <w:rsid w:val="0067641F"/>
    <w:rsid w:val="00681E88"/>
    <w:rsid w:val="00693811"/>
    <w:rsid w:val="006A3D94"/>
    <w:rsid w:val="006C3BA7"/>
    <w:rsid w:val="006D4572"/>
    <w:rsid w:val="006E21A0"/>
    <w:rsid w:val="006E2AAD"/>
    <w:rsid w:val="006E4AA0"/>
    <w:rsid w:val="006E7633"/>
    <w:rsid w:val="007925D4"/>
    <w:rsid w:val="007A42A8"/>
    <w:rsid w:val="007B3C17"/>
    <w:rsid w:val="007C5AEF"/>
    <w:rsid w:val="0082609E"/>
    <w:rsid w:val="0084723F"/>
    <w:rsid w:val="00871966"/>
    <w:rsid w:val="008A26E6"/>
    <w:rsid w:val="00912B4D"/>
    <w:rsid w:val="009C7154"/>
    <w:rsid w:val="009E4B6A"/>
    <w:rsid w:val="00A46F23"/>
    <w:rsid w:val="00B06BFF"/>
    <w:rsid w:val="00B07AFC"/>
    <w:rsid w:val="00B85841"/>
    <w:rsid w:val="00BC5A6D"/>
    <w:rsid w:val="00C06B38"/>
    <w:rsid w:val="00C07A7B"/>
    <w:rsid w:val="00C07B95"/>
    <w:rsid w:val="00C150F0"/>
    <w:rsid w:val="00C30782"/>
    <w:rsid w:val="00C326A8"/>
    <w:rsid w:val="00C42249"/>
    <w:rsid w:val="00C505B2"/>
    <w:rsid w:val="00C762F7"/>
    <w:rsid w:val="00CB2297"/>
    <w:rsid w:val="00CB4652"/>
    <w:rsid w:val="00D25CA6"/>
    <w:rsid w:val="00D50346"/>
    <w:rsid w:val="00DC37C6"/>
    <w:rsid w:val="00DE7804"/>
    <w:rsid w:val="00E03727"/>
    <w:rsid w:val="00E04882"/>
    <w:rsid w:val="00E06B5B"/>
    <w:rsid w:val="00E37092"/>
    <w:rsid w:val="00E55C15"/>
    <w:rsid w:val="00EA200E"/>
    <w:rsid w:val="00EB2CC8"/>
    <w:rsid w:val="00EE33E2"/>
    <w:rsid w:val="00F00020"/>
    <w:rsid w:val="00F15026"/>
    <w:rsid w:val="00F47CFC"/>
    <w:rsid w:val="00F52266"/>
    <w:rsid w:val="00F86386"/>
    <w:rsid w:val="00F94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A19DC"/>
  <w15:chartTrackingRefBased/>
  <w15:docId w15:val="{F5569A94-92CE-45DC-8EF0-6EE7BA5E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761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A32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76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C150F0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2A32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377</Words>
  <Characters>2154</Characters>
  <Application>Microsoft Office Word</Application>
  <DocSecurity>0</DocSecurity>
  <Lines>17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Scandino</dc:creator>
  <cp:keywords/>
  <dc:description/>
  <cp:lastModifiedBy>Leonardo Scandino</cp:lastModifiedBy>
  <cp:revision>2</cp:revision>
  <dcterms:created xsi:type="dcterms:W3CDTF">2021-11-29T11:40:00Z</dcterms:created>
  <dcterms:modified xsi:type="dcterms:W3CDTF">2021-11-29T11:40:00Z</dcterms:modified>
</cp:coreProperties>
</file>